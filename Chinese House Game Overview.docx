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5C769" w14:textId="77777777" w:rsidR="0043005A" w:rsidRDefault="00F04ABF">
      <w:pPr>
        <w:pStyle w:val="Heading1"/>
      </w:pPr>
      <w:r>
        <w:t>Chinese House Game Development</w:t>
      </w:r>
    </w:p>
    <w:p w14:paraId="0A7FD7EC" w14:textId="77777777" w:rsidR="0043005A" w:rsidRDefault="00F04ABF" w:rsidP="00F04ABF">
      <w:pPr>
        <w:pStyle w:val="ListNumber"/>
      </w:pPr>
      <w:r>
        <w:t>Design database</w:t>
      </w:r>
    </w:p>
    <w:p w14:paraId="658B24DD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Basic design</w:t>
      </w:r>
    </w:p>
    <w:p w14:paraId="261231F7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Questions to ask the database:</w:t>
      </w:r>
    </w:p>
    <w:p w14:paraId="231397FD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Give me all of a user’s profile data</w:t>
      </w:r>
    </w:p>
    <w:p w14:paraId="41BA94C9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Show me what games this user is playing</w:t>
      </w:r>
    </w:p>
    <w:p w14:paraId="2DEAAEA0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In the game, show me what countries are involved</w:t>
      </w:r>
    </w:p>
    <w:p w14:paraId="1F39EE2B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For each country, show me the regions involved and their stats</w:t>
      </w:r>
    </w:p>
    <w:p w14:paraId="0C72AA63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For each country, show me the players and their points</w:t>
      </w:r>
    </w:p>
    <w:p w14:paraId="25FF4560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For each country, show me the history of each of the stats</w:t>
      </w:r>
    </w:p>
    <w:p w14:paraId="4D152A33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For each country that is not mine, show me the history of that country based on the results of my info gathering</w:t>
      </w:r>
    </w:p>
    <w:p w14:paraId="4000B474" w14:textId="77777777" w:rsidR="00F04ABF" w:rsidRDefault="00F04ABF" w:rsidP="00F04ABF">
      <w:pPr>
        <w:pStyle w:val="ListNumber"/>
      </w:pPr>
      <w:r>
        <w:t>Design program</w:t>
      </w:r>
    </w:p>
    <w:p w14:paraId="76179C61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Process:</w:t>
      </w:r>
    </w:p>
    <w:p w14:paraId="02D73811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Collect all forms from users</w:t>
      </w:r>
    </w:p>
    <w:p w14:paraId="158E9D59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Once collected, run calculations &amp; store results</w:t>
      </w:r>
    </w:p>
    <w:p w14:paraId="1B372984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Send update to each user</w:t>
      </w:r>
    </w:p>
    <w:p w14:paraId="2E4070B1" w14:textId="77777777" w:rsidR="00F04ABF" w:rsidRDefault="00F04ABF" w:rsidP="00F04ABF">
      <w:pPr>
        <w:pStyle w:val="ListNumber"/>
      </w:pPr>
      <w:r>
        <w:t>Design website</w:t>
      </w:r>
    </w:p>
    <w:p w14:paraId="792FF191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Main goals</w:t>
      </w:r>
    </w:p>
    <w:p w14:paraId="3F533B84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Why should people play this game?</w:t>
      </w:r>
    </w:p>
    <w:p w14:paraId="771F09E5" w14:textId="77777777" w:rsidR="00F04ABF" w:rsidRDefault="00F04ABF" w:rsidP="00F04ABF">
      <w:pPr>
        <w:pStyle w:val="ListNumber"/>
        <w:numPr>
          <w:ilvl w:val="3"/>
          <w:numId w:val="14"/>
        </w:numPr>
      </w:pPr>
      <w:r>
        <w:t>How is this better/different from other games?</w:t>
      </w:r>
    </w:p>
    <w:p w14:paraId="7CCB9950" w14:textId="77777777" w:rsidR="00F04ABF" w:rsidRDefault="00F04ABF" w:rsidP="00F04ABF">
      <w:pPr>
        <w:pStyle w:val="ListNumber"/>
        <w:numPr>
          <w:ilvl w:val="2"/>
          <w:numId w:val="14"/>
        </w:numPr>
      </w:pPr>
      <w:r>
        <w:lastRenderedPageBreak/>
        <w:t>How is this better/different from 1990’s version?</w:t>
      </w:r>
    </w:p>
    <w:p w14:paraId="29C58D79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Business goals?</w:t>
      </w:r>
    </w:p>
    <w:p w14:paraId="1AD114BB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Who are the users?</w:t>
      </w:r>
    </w:p>
    <w:p w14:paraId="6214FF22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Personas</w:t>
      </w:r>
    </w:p>
    <w:p w14:paraId="5A8C93D7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User stories</w:t>
      </w:r>
    </w:p>
    <w:p w14:paraId="5E108CCD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Style tiles</w:t>
      </w:r>
    </w:p>
    <w:p w14:paraId="3BF66B51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Type</w:t>
      </w:r>
    </w:p>
    <w:p w14:paraId="777FC9E8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Color</w:t>
      </w:r>
    </w:p>
    <w:p w14:paraId="7C71AE0E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 xml:space="preserve">Inspiration </w:t>
      </w:r>
    </w:p>
    <w:p w14:paraId="302F5B21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Wireframes</w:t>
      </w:r>
    </w:p>
    <w:p w14:paraId="23C7C733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Main gameplay</w:t>
      </w:r>
    </w:p>
    <w:p w14:paraId="4231AA92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Profile page</w:t>
      </w:r>
    </w:p>
    <w:p w14:paraId="066981FA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Submitting form</w:t>
      </w:r>
    </w:p>
    <w:p w14:paraId="18AC0C9E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Results</w:t>
      </w:r>
    </w:p>
    <w:p w14:paraId="1B6CD71A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Info architecture</w:t>
      </w:r>
    </w:p>
    <w:p w14:paraId="3984C1C9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Card sorting?</w:t>
      </w:r>
    </w:p>
    <w:p w14:paraId="350AFE7B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Site map</w:t>
      </w:r>
    </w:p>
    <w:p w14:paraId="01D192F3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Graphics?</w:t>
      </w:r>
    </w:p>
    <w:p w14:paraId="5FFF14B8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Prototype</w:t>
      </w:r>
    </w:p>
    <w:p w14:paraId="57CAC9A3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Low fidelity</w:t>
      </w:r>
    </w:p>
    <w:p w14:paraId="19A64730" w14:textId="77777777" w:rsidR="0043005A" w:rsidRDefault="00F04ABF" w:rsidP="00F04ABF">
      <w:pPr>
        <w:pStyle w:val="ListNumber"/>
        <w:numPr>
          <w:ilvl w:val="2"/>
          <w:numId w:val="14"/>
        </w:numPr>
      </w:pPr>
      <w:r>
        <w:t>High fidelity</w:t>
      </w:r>
    </w:p>
    <w:p w14:paraId="1B05AF2B" w14:textId="77777777" w:rsidR="00F04ABF" w:rsidRDefault="00F04ABF" w:rsidP="00F04ABF">
      <w:pPr>
        <w:pStyle w:val="ListNumber"/>
      </w:pPr>
      <w:r>
        <w:t>Questions:</w:t>
      </w:r>
    </w:p>
    <w:p w14:paraId="441DB6F9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Can a user play multiple games?</w:t>
      </w:r>
    </w:p>
    <w:p w14:paraId="43014AB2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If so, how to store this information</w:t>
      </w:r>
    </w:p>
    <w:p w14:paraId="239B5925" w14:textId="77777777" w:rsidR="00F04ABF" w:rsidRDefault="00F04ABF" w:rsidP="00F04ABF">
      <w:pPr>
        <w:pStyle w:val="ListNumber"/>
        <w:numPr>
          <w:ilvl w:val="1"/>
          <w:numId w:val="14"/>
        </w:numPr>
      </w:pPr>
      <w:r>
        <w:t>Can users not in an educational class play this game?</w:t>
      </w:r>
    </w:p>
    <w:p w14:paraId="19B7A90D" w14:textId="77777777" w:rsidR="00F04ABF" w:rsidRDefault="00F04ABF" w:rsidP="00F04ABF">
      <w:pPr>
        <w:pStyle w:val="ListNumber"/>
        <w:numPr>
          <w:ilvl w:val="2"/>
          <w:numId w:val="14"/>
        </w:numPr>
      </w:pPr>
      <w:r>
        <w:lastRenderedPageBreak/>
        <w:t>If so, how do they find games to play?</w:t>
      </w:r>
    </w:p>
    <w:p w14:paraId="35DD0B93" w14:textId="77777777" w:rsidR="00F04ABF" w:rsidRDefault="00F04ABF" w:rsidP="00F04ABF">
      <w:pPr>
        <w:pStyle w:val="ListNumber"/>
        <w:numPr>
          <w:ilvl w:val="3"/>
          <w:numId w:val="14"/>
        </w:numPr>
      </w:pPr>
      <w:r>
        <w:t>How are the worlds created and plays distributed?</w:t>
      </w:r>
    </w:p>
    <w:p w14:paraId="7C11D48D" w14:textId="77777777" w:rsidR="00F04ABF" w:rsidRDefault="00F04ABF" w:rsidP="00F04ABF">
      <w:pPr>
        <w:pStyle w:val="ListNumber"/>
        <w:numPr>
          <w:ilvl w:val="2"/>
          <w:numId w:val="14"/>
        </w:numPr>
      </w:pPr>
      <w:r>
        <w:t>How will timing of submitting the forms work?</w:t>
      </w:r>
    </w:p>
    <w:p w14:paraId="0C8F2C4B" w14:textId="0641CCB3" w:rsidR="009A1696" w:rsidRDefault="009A1696" w:rsidP="009A1696">
      <w:pPr>
        <w:pStyle w:val="ListNumber"/>
        <w:numPr>
          <w:ilvl w:val="1"/>
          <w:numId w:val="14"/>
        </w:numPr>
      </w:pPr>
      <w:r>
        <w:t>How is a game “finished”?</w:t>
      </w:r>
    </w:p>
    <w:p w14:paraId="5C06A702" w14:textId="078841D5" w:rsidR="009A1696" w:rsidRDefault="009A1696" w:rsidP="009A1696">
      <w:pPr>
        <w:pStyle w:val="ListNumber"/>
        <w:numPr>
          <w:ilvl w:val="1"/>
          <w:numId w:val="14"/>
        </w:numPr>
      </w:pPr>
      <w:r>
        <w:t>Is a Master Player needed?</w:t>
      </w:r>
    </w:p>
    <w:p w14:paraId="2556A1C1" w14:textId="76E3B2CC" w:rsidR="009A1696" w:rsidRDefault="009A1696" w:rsidP="009A1696">
      <w:pPr>
        <w:pStyle w:val="ListNumber"/>
        <w:numPr>
          <w:ilvl w:val="2"/>
          <w:numId w:val="14"/>
        </w:numPr>
      </w:pPr>
      <w:r>
        <w:t>For “random” events or setting up a world?</w:t>
      </w:r>
    </w:p>
    <w:p w14:paraId="2CDEB572" w14:textId="3292FD31" w:rsidR="009A1696" w:rsidRDefault="009A1696" w:rsidP="009A1696">
      <w:pPr>
        <w:pStyle w:val="ListNumber"/>
        <w:numPr>
          <w:ilvl w:val="1"/>
          <w:numId w:val="14"/>
        </w:numPr>
      </w:pPr>
      <w:r>
        <w:t>Will there be default values?</w:t>
      </w:r>
    </w:p>
    <w:p w14:paraId="184F3AE4" w14:textId="4C081BC3" w:rsidR="009A1696" w:rsidRDefault="009A1696" w:rsidP="009A1696">
      <w:pPr>
        <w:pStyle w:val="ListNumber"/>
        <w:numPr>
          <w:ilvl w:val="1"/>
          <w:numId w:val="14"/>
        </w:numPr>
      </w:pPr>
      <w:r>
        <w:t>Will users have to pay for this?</w:t>
      </w:r>
      <w:bookmarkStart w:id="0" w:name="_GoBack"/>
      <w:bookmarkEnd w:id="0"/>
    </w:p>
    <w:sectPr w:rsidR="009A16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8426B" w14:textId="77777777" w:rsidR="00E26BB3" w:rsidRDefault="00E26BB3">
      <w:pPr>
        <w:spacing w:after="0" w:line="240" w:lineRule="auto"/>
      </w:pPr>
      <w:r>
        <w:separator/>
      </w:r>
    </w:p>
    <w:p w14:paraId="0B18F703" w14:textId="77777777" w:rsidR="00E26BB3" w:rsidRDefault="00E26BB3"/>
    <w:p w14:paraId="57C8F68B" w14:textId="77777777" w:rsidR="00E26BB3" w:rsidRDefault="00E26BB3"/>
  </w:endnote>
  <w:endnote w:type="continuationSeparator" w:id="0">
    <w:p w14:paraId="4E48861B" w14:textId="77777777" w:rsidR="00E26BB3" w:rsidRDefault="00E26BB3">
      <w:pPr>
        <w:spacing w:after="0" w:line="240" w:lineRule="auto"/>
      </w:pPr>
      <w:r>
        <w:continuationSeparator/>
      </w:r>
    </w:p>
    <w:p w14:paraId="4F4DA435" w14:textId="77777777" w:rsidR="00E26BB3" w:rsidRDefault="00E26BB3"/>
    <w:p w14:paraId="70A15C65" w14:textId="77777777" w:rsidR="00E26BB3" w:rsidRDefault="00E26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051C7" w14:textId="77777777" w:rsidR="0043005A" w:rsidRDefault="004300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7AD0F" w14:textId="77777777" w:rsidR="0043005A" w:rsidRDefault="00E26B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6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90AD" w14:textId="77777777" w:rsidR="0043005A" w:rsidRDefault="004300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AEE7C" w14:textId="77777777" w:rsidR="00E26BB3" w:rsidRDefault="00E26BB3">
      <w:pPr>
        <w:spacing w:after="0" w:line="240" w:lineRule="auto"/>
      </w:pPr>
      <w:r>
        <w:separator/>
      </w:r>
    </w:p>
    <w:p w14:paraId="28ABFD04" w14:textId="77777777" w:rsidR="00E26BB3" w:rsidRDefault="00E26BB3"/>
    <w:p w14:paraId="69164091" w14:textId="77777777" w:rsidR="00E26BB3" w:rsidRDefault="00E26BB3"/>
  </w:footnote>
  <w:footnote w:type="continuationSeparator" w:id="0">
    <w:p w14:paraId="4BB65737" w14:textId="77777777" w:rsidR="00E26BB3" w:rsidRDefault="00E26BB3">
      <w:pPr>
        <w:spacing w:after="0" w:line="240" w:lineRule="auto"/>
      </w:pPr>
      <w:r>
        <w:continuationSeparator/>
      </w:r>
    </w:p>
    <w:p w14:paraId="2D3CB60B" w14:textId="77777777" w:rsidR="00E26BB3" w:rsidRDefault="00E26BB3"/>
    <w:p w14:paraId="0D208E67" w14:textId="77777777" w:rsidR="00E26BB3" w:rsidRDefault="00E26BB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7C1C0" w14:textId="77777777" w:rsidR="0043005A" w:rsidRDefault="004300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F35A" w14:textId="77777777" w:rsidR="0043005A" w:rsidRDefault="004300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CC127" w14:textId="77777777" w:rsidR="0043005A" w:rsidRDefault="004300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BF"/>
    <w:rsid w:val="0043005A"/>
    <w:rsid w:val="009A1696"/>
    <w:rsid w:val="00E26BB3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1E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rahhendricks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BD"/>
    <w:rsid w:val="006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E06B5964DABC42BD42762EF1A0584F">
    <w:name w:val="C8E06B5964DABC42BD42762EF1A0584F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FF02B9526B49A94E807A1C9F3C24AD7D">
    <w:name w:val="FF02B9526B49A94E807A1C9F3C24A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20</TotalTime>
  <Pages>3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Hendricks</dc:creator>
  <cp:keywords/>
  <dc:description/>
  <cp:lastModifiedBy>Sarah Hendricks</cp:lastModifiedBy>
  <cp:revision>2</cp:revision>
  <dcterms:created xsi:type="dcterms:W3CDTF">2016-03-09T01:28:00Z</dcterms:created>
  <dcterms:modified xsi:type="dcterms:W3CDTF">2016-03-09T02:13:00Z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